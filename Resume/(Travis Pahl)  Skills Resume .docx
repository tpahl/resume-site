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62" w:rsidRDefault="00752378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sz w:val="22"/>
          <w:szCs w:val="22"/>
        </w:rPr>
        <w:t xml:space="preserve">Career Objective </w:t>
      </w:r>
    </w:p>
    <w:p w:rsidR="00B26E98" w:rsidRDefault="007C5CE3" w:rsidP="00D92497">
      <w:pPr>
        <w:pStyle w:val="Profile"/>
        <w:jc w:val="both"/>
      </w:pPr>
      <w:r w:rsidRPr="007C5CE3">
        <w:rPr>
          <w:i/>
        </w:rPr>
        <w:t xml:space="preserve">Diligent and resourceful </w:t>
      </w:r>
      <w:r w:rsidR="00986852">
        <w:rPr>
          <w:i/>
        </w:rPr>
        <w:t xml:space="preserve">information technology </w:t>
      </w:r>
      <w:r w:rsidRPr="007C5CE3">
        <w:rPr>
          <w:i/>
        </w:rPr>
        <w:t xml:space="preserve">professional </w:t>
      </w:r>
      <w:r w:rsidR="00986852">
        <w:rPr>
          <w:i/>
        </w:rPr>
        <w:t>seeking</w:t>
      </w:r>
      <w:r w:rsidRPr="007C5CE3">
        <w:rPr>
          <w:i/>
        </w:rPr>
        <w:t xml:space="preserve"> </w:t>
      </w:r>
      <w:r w:rsidR="00986852">
        <w:rPr>
          <w:i/>
        </w:rPr>
        <w:t>gainful employment</w:t>
      </w:r>
      <w:r w:rsidRPr="007C5CE3">
        <w:rPr>
          <w:i/>
        </w:rPr>
        <w:t>; possess expertise in establishing s</w:t>
      </w:r>
      <w:r>
        <w:rPr>
          <w:i/>
        </w:rPr>
        <w:t>chedules and project parameters</w:t>
      </w:r>
      <w:r w:rsidRPr="007C5CE3">
        <w:rPr>
          <w:i/>
        </w:rPr>
        <w:t xml:space="preserve"> with strong ability to contribute to strategic plans and project reviews</w:t>
      </w:r>
      <w:r w:rsidR="00F91455">
        <w:rPr>
          <w:i/>
        </w:rPr>
        <w:t>.</w:t>
      </w:r>
      <w:r w:rsidR="008741C0">
        <w:t xml:space="preserve">  </w:t>
      </w:r>
    </w:p>
    <w:p w:rsidR="00433362" w:rsidRPr="00CB6B72" w:rsidRDefault="00752378">
      <w:pPr>
        <w:pStyle w:val="ResumeSubsection"/>
        <w:rPr>
          <w:sz w:val="22"/>
          <w:szCs w:val="22"/>
        </w:rPr>
      </w:pPr>
      <w:r w:rsidRPr="00CB6B72">
        <w:rPr>
          <w:noProof/>
          <w:sz w:val="22"/>
          <w:szCs w:val="22"/>
        </w:rPr>
        <w:t xml:space="preserve">Skills Summary </w:t>
      </w:r>
    </w:p>
    <w:tbl>
      <w:tblPr>
        <w:tblW w:w="861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320"/>
        <w:gridCol w:w="4294"/>
      </w:tblGrid>
      <w:tr w:rsidR="00433362" w:rsidTr="00BE219C">
        <w:trPr>
          <w:trHeight w:val="80"/>
        </w:trPr>
        <w:tc>
          <w:tcPr>
            <w:tcW w:w="4320" w:type="dxa"/>
          </w:tcPr>
          <w:p w:rsidR="003D35C4" w:rsidRDefault="00FA1C90">
            <w:pPr>
              <w:pStyle w:val="SkillsBullets"/>
            </w:pPr>
            <w:r>
              <w:t>Team building</w:t>
            </w:r>
          </w:p>
          <w:p w:rsidR="005C24BB" w:rsidRDefault="00FA1C90">
            <w:pPr>
              <w:pStyle w:val="SkillsBullets"/>
            </w:pPr>
            <w:r>
              <w:t xml:space="preserve">IT &amp; Business </w:t>
            </w:r>
            <w:r w:rsidR="003642E9">
              <w:t>strategy</w:t>
            </w:r>
          </w:p>
          <w:p w:rsidR="005C24BB" w:rsidRDefault="005C24BB">
            <w:pPr>
              <w:pStyle w:val="SkillsBullets"/>
            </w:pPr>
            <w:r>
              <w:t xml:space="preserve">Vendor Management </w:t>
            </w:r>
          </w:p>
          <w:p w:rsidR="005C24BB" w:rsidRDefault="005C24BB">
            <w:pPr>
              <w:pStyle w:val="SkillsBullets"/>
            </w:pPr>
            <w:r>
              <w:t>Cost and budgeting analysis</w:t>
            </w:r>
          </w:p>
          <w:p w:rsidR="005C24BB" w:rsidRDefault="00FA1C90">
            <w:pPr>
              <w:pStyle w:val="SkillsBullets"/>
            </w:pPr>
            <w:r>
              <w:t>Project planning from inception to completion</w:t>
            </w:r>
          </w:p>
          <w:p w:rsidR="00D22AE9" w:rsidRDefault="00D22AE9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  <w:tc>
          <w:tcPr>
            <w:tcW w:w="4294" w:type="dxa"/>
          </w:tcPr>
          <w:p w:rsidR="00E25DD1" w:rsidRDefault="00FA1C90" w:rsidP="00E25DD1">
            <w:pPr>
              <w:pStyle w:val="SkillsBullets"/>
            </w:pPr>
            <w:r>
              <w:t>Acceptance Testing</w:t>
            </w:r>
          </w:p>
          <w:p w:rsidR="005C24BB" w:rsidRDefault="00FA1C90" w:rsidP="00E25DD1">
            <w:pPr>
              <w:pStyle w:val="SkillsBullets"/>
            </w:pPr>
            <w:r>
              <w:t>Change management</w:t>
            </w:r>
            <w:r w:rsidR="005C24BB">
              <w:t xml:space="preserve"> within CRM,  &amp; finance </w:t>
            </w:r>
            <w:r>
              <w:t>applications</w:t>
            </w:r>
          </w:p>
          <w:p w:rsidR="00F10504" w:rsidRDefault="00FA1C90" w:rsidP="00F10504">
            <w:pPr>
              <w:pStyle w:val="SkillsBullets"/>
            </w:pPr>
            <w:r>
              <w:t xml:space="preserve">Web development: </w:t>
            </w:r>
            <w:r w:rsidR="00F10504" w:rsidRPr="00F10504">
              <w:t>HT</w:t>
            </w:r>
            <w:r w:rsidR="002D1E12">
              <w:t>ML, CSS, Bootstrap, JavaScript</w:t>
            </w:r>
          </w:p>
          <w:p w:rsidR="00433362" w:rsidRDefault="00433362" w:rsidP="005C24BB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</w:tr>
    </w:tbl>
    <w:p w:rsidR="00433362" w:rsidRDefault="00752378">
      <w:pPr>
        <w:pStyle w:val="ResumeSections"/>
      </w:pPr>
      <w:r>
        <w:t xml:space="preserve">Professional Experience </w:t>
      </w:r>
    </w:p>
    <w:p w:rsidR="00433362" w:rsidRPr="00CB6B72" w:rsidRDefault="00CE37F3" w:rsidP="006718B7">
      <w:pPr>
        <w:pStyle w:val="ResumeSubsection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Primary Functions:</w:t>
      </w:r>
      <w:r w:rsidR="00B25634" w:rsidRPr="00CB6B72">
        <w:rPr>
          <w:b w:val="0"/>
          <w:sz w:val="22"/>
          <w:szCs w:val="22"/>
        </w:rPr>
        <w:t xml:space="preserve"> </w:t>
      </w:r>
    </w:p>
    <w:p w:rsidR="00A432B6" w:rsidRDefault="008A1368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proofErr w:type="spellStart"/>
      <w:r w:rsidRPr="008A1368">
        <w:rPr>
          <w:b/>
        </w:rPr>
        <w:t>CrossConnect</w:t>
      </w:r>
      <w:proofErr w:type="spellEnd"/>
      <w:r w:rsidRPr="008A1368">
        <w:rPr>
          <w:b/>
        </w:rPr>
        <w:t xml:space="preserve"> Engineering, Inc.</w:t>
      </w:r>
      <w:r w:rsidR="00965EDD" w:rsidRPr="008A1368">
        <w:rPr>
          <w:b/>
        </w:rPr>
        <w:t xml:space="preserve"> </w:t>
      </w:r>
      <w:r w:rsidR="0037469B">
        <w:rPr>
          <w:b/>
        </w:rPr>
        <w:t xml:space="preserve">/ </w:t>
      </w:r>
      <w:r w:rsidRPr="0037469B">
        <w:rPr>
          <w:b/>
        </w:rPr>
        <w:t xml:space="preserve">February 2016 – </w:t>
      </w:r>
      <w:r w:rsidR="0060600F">
        <w:rPr>
          <w:b/>
        </w:rPr>
        <w:t>December</w:t>
      </w:r>
      <w:r w:rsidR="00900B5F">
        <w:rPr>
          <w:b/>
        </w:rPr>
        <w:t xml:space="preserve"> 201</w:t>
      </w:r>
      <w:r w:rsidR="0060600F">
        <w:rPr>
          <w:b/>
        </w:rPr>
        <w:t>7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>Technical Project Manager</w:t>
      </w:r>
    </w:p>
    <w:p w:rsidR="0037469B" w:rsidRPr="0037469B" w:rsidRDefault="0037469B" w:rsidP="00294F65">
      <w:pPr>
        <w:pStyle w:val="DetailBullets"/>
        <w:numPr>
          <w:ilvl w:val="0"/>
          <w:numId w:val="0"/>
        </w:numPr>
        <w:rPr>
          <w:i/>
        </w:rPr>
      </w:pPr>
    </w:p>
    <w:p w:rsidR="004F0F90" w:rsidRDefault="004F0F90" w:rsidP="004F0F90">
      <w:pPr>
        <w:pStyle w:val="DetailBullets"/>
      </w:pPr>
      <w:r>
        <w:t xml:space="preserve">Coordinate all major network infrastructure milestones with the client and the </w:t>
      </w:r>
      <w:r w:rsidR="00D54ADA">
        <w:t xml:space="preserve">Cisco network </w:t>
      </w:r>
      <w:r>
        <w:t>engineering teams</w:t>
      </w:r>
    </w:p>
    <w:p w:rsidR="006B5118" w:rsidRDefault="006B5118" w:rsidP="006B5118">
      <w:pPr>
        <w:pStyle w:val="DetailBullets"/>
      </w:pPr>
      <w:r w:rsidRPr="006B5118">
        <w:t>Uses Microsoft Visio linked into cloud-based project management software to generate custom detailed project road maps, plans and schedules available for all applicable parties</w:t>
      </w:r>
    </w:p>
    <w:p w:rsidR="00D54ADA" w:rsidRDefault="00D54ADA" w:rsidP="006B5118">
      <w:pPr>
        <w:pStyle w:val="DetailBullets"/>
      </w:pPr>
      <w:bookmarkStart w:id="0" w:name="_GoBack"/>
      <w:bookmarkEnd w:id="0"/>
      <w:r>
        <w:t xml:space="preserve">Assist client and engineers in developing final </w:t>
      </w:r>
      <w:r w:rsidR="0003161A">
        <w:t xml:space="preserve">network </w:t>
      </w:r>
      <w:r>
        <w:t>acceptance testing and ensure the test has been completed in a timely manner</w:t>
      </w:r>
    </w:p>
    <w:p w:rsidR="00D54ADA" w:rsidRDefault="00D54ADA" w:rsidP="00965EDD">
      <w:pPr>
        <w:pStyle w:val="DetailBullets"/>
      </w:pPr>
      <w:r>
        <w:t xml:space="preserve">Schedule after-hours </w:t>
      </w:r>
      <w:r w:rsidR="0003161A">
        <w:t>maintenance windows</w:t>
      </w:r>
      <w:r>
        <w:t xml:space="preserve"> to ensure minimal network impact during major deployments</w:t>
      </w:r>
    </w:p>
    <w:p w:rsidR="0003161A" w:rsidRDefault="0003161A" w:rsidP="0003161A">
      <w:pPr>
        <w:pStyle w:val="DetailBullets"/>
      </w:pPr>
      <w:r>
        <w:t xml:space="preserve">Define network protocols, processes, and tools best suited to each project </w:t>
      </w:r>
    </w:p>
    <w:p w:rsidR="0003161A" w:rsidRDefault="0003161A" w:rsidP="0003161A">
      <w:pPr>
        <w:pStyle w:val="DetailBullets"/>
      </w:pPr>
      <w:r>
        <w:t>Document change-management and provide a location for the client to review any deviations</w:t>
      </w:r>
    </w:p>
    <w:p w:rsidR="0003161A" w:rsidRDefault="0003161A" w:rsidP="0003161A">
      <w:pPr>
        <w:pStyle w:val="DetailBullets"/>
      </w:pPr>
      <w:r>
        <w:t>Delivers quality assurance regarding budget targets and project outcomes</w:t>
      </w:r>
    </w:p>
    <w:p w:rsidR="0003161A" w:rsidRDefault="0003161A" w:rsidP="0003161A">
      <w:pPr>
        <w:pStyle w:val="DetailBullets"/>
      </w:pPr>
      <w:r>
        <w:t>Schedule meetings with all invested parties to assess project status and overall heath</w:t>
      </w:r>
    </w:p>
    <w:p w:rsidR="00D54ADA" w:rsidRDefault="00D54ADA" w:rsidP="00965EDD">
      <w:pPr>
        <w:pStyle w:val="DetailBullets"/>
      </w:pPr>
      <w:r>
        <w:t>Create formal Bill of Materials based on project and client requirements</w:t>
      </w:r>
      <w:r w:rsidR="0003161A">
        <w:t xml:space="preserve"> and serve as the purchasing point of contact for the project duration</w:t>
      </w:r>
    </w:p>
    <w:p w:rsidR="00D54ADA" w:rsidRDefault="00D54ADA" w:rsidP="00D54ADA">
      <w:pPr>
        <w:pStyle w:val="DetailBullets"/>
      </w:pPr>
      <w:r>
        <w:t>Purchase all project Cisco networking hardware, software, and licensing and coordinate delivery logistics</w:t>
      </w:r>
    </w:p>
    <w:p w:rsidR="0003161A" w:rsidRDefault="00D54ADA" w:rsidP="00965EDD">
      <w:pPr>
        <w:pStyle w:val="DetailBullets"/>
      </w:pPr>
      <w:r>
        <w:t xml:space="preserve">Register </w:t>
      </w:r>
      <w:proofErr w:type="spellStart"/>
      <w:r>
        <w:t>SMARTnet</w:t>
      </w:r>
      <w:proofErr w:type="spellEnd"/>
      <w:r>
        <w:t xml:space="preserve"> contracts on Cisco networking devices </w:t>
      </w:r>
      <w:r w:rsidR="0003161A">
        <w:t xml:space="preserve">and services </w:t>
      </w:r>
      <w:r>
        <w:t>on behalf of the client to ensure adequate support</w:t>
      </w:r>
    </w:p>
    <w:p w:rsidR="0003161A" w:rsidRDefault="0003161A" w:rsidP="0003161A">
      <w:pPr>
        <w:pStyle w:val="DetailBullets"/>
      </w:pPr>
      <w:r>
        <w:t>Provide after-hours support and escalation for network infrastructure and security managed service clients</w:t>
      </w:r>
      <w:r w:rsidR="00D54ADA">
        <w:t xml:space="preserve"> </w:t>
      </w:r>
    </w:p>
    <w:p w:rsidR="00A80B3E" w:rsidRDefault="00A80B3E" w:rsidP="00710299">
      <w:pPr>
        <w:pStyle w:val="DetailBullets"/>
        <w:numPr>
          <w:ilvl w:val="0"/>
          <w:numId w:val="0"/>
        </w:numPr>
      </w:pPr>
    </w:p>
    <w:p w:rsidR="00A80B3E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="002D1E12" w:rsidRPr="0037469B">
        <w:rPr>
          <w:b/>
        </w:rPr>
        <w:t xml:space="preserve">February </w:t>
      </w:r>
      <w:r w:rsidR="002D1E12">
        <w:rPr>
          <w:b/>
        </w:rPr>
        <w:t>2015</w:t>
      </w:r>
      <w:r w:rsidR="00663979" w:rsidRPr="0037469B">
        <w:rPr>
          <w:b/>
        </w:rPr>
        <w:t xml:space="preserve"> – February 2016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  <w:r w:rsidRPr="0037469B">
        <w:rPr>
          <w:i/>
        </w:rPr>
        <w:t xml:space="preserve">IT </w:t>
      </w:r>
      <w:r w:rsidR="003642E9">
        <w:rPr>
          <w:i/>
        </w:rPr>
        <w:t>Manager</w:t>
      </w:r>
      <w:r w:rsidR="003642E9" w:rsidRPr="0037469B">
        <w:rPr>
          <w:i/>
        </w:rPr>
        <w:t xml:space="preserve"> &amp;</w:t>
      </w:r>
      <w:r w:rsidR="00072A53">
        <w:rPr>
          <w:i/>
        </w:rPr>
        <w:t xml:space="preserve"> Storage Administrator</w:t>
      </w:r>
    </w:p>
    <w:p w:rsidR="0037469B" w:rsidRPr="0037469B" w:rsidRDefault="0037469B" w:rsidP="0037469B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115D3A" w:rsidRDefault="00115D3A" w:rsidP="00115D3A">
      <w:pPr>
        <w:pStyle w:val="DetailBullets"/>
      </w:pPr>
      <w:r>
        <w:t>Manage all aspects of an on-site secondary datacenter implementation from inception to project completion</w:t>
      </w:r>
    </w:p>
    <w:p w:rsidR="00115D3A" w:rsidRDefault="00115D3A" w:rsidP="00115D3A">
      <w:pPr>
        <w:pStyle w:val="DetailBullets"/>
      </w:pPr>
      <w:r>
        <w:t>Assess IT infrastructure</w:t>
      </w:r>
      <w:r w:rsidR="00982881">
        <w:t xml:space="preserve"> disaster planning, design and document an </w:t>
      </w:r>
      <w:r>
        <w:t xml:space="preserve">appropriate plan of action </w:t>
      </w:r>
    </w:p>
    <w:p w:rsidR="00115D3A" w:rsidRDefault="00115D3A" w:rsidP="00115D3A">
      <w:pPr>
        <w:pStyle w:val="DetailBullets"/>
      </w:pPr>
      <w:r>
        <w:t xml:space="preserve">Create </w:t>
      </w:r>
      <w:r w:rsidR="00982881">
        <w:t xml:space="preserve">master </w:t>
      </w:r>
      <w:r>
        <w:t xml:space="preserve">project itinerary for </w:t>
      </w:r>
      <w:r w:rsidR="00982881">
        <w:t xml:space="preserve">all IT </w:t>
      </w:r>
      <w:r>
        <w:t>departmental staff, implement periodic health checks including final acceptance testing</w:t>
      </w:r>
    </w:p>
    <w:p w:rsidR="00982881" w:rsidRDefault="00CE37F3" w:rsidP="00115D3A">
      <w:pPr>
        <w:pStyle w:val="DetailBullets"/>
      </w:pPr>
      <w:r>
        <w:t>Design</w:t>
      </w:r>
      <w:r w:rsidR="00982881">
        <w:t xml:space="preserve"> a multifaceted plan of action to update all Microsoft-based operating systems to Windows 7 or higher and Microsoft Server</w:t>
      </w:r>
      <w:r w:rsidR="00B65973">
        <w:t xml:space="preserve"> 2012 or higher</w:t>
      </w:r>
    </w:p>
    <w:p w:rsidR="00982881" w:rsidRDefault="00115D3A" w:rsidP="00982881">
      <w:pPr>
        <w:pStyle w:val="DetailBullets"/>
      </w:pPr>
      <w:r>
        <w:t>Advise senior staff and executive board members on overall IT department</w:t>
      </w:r>
      <w:r w:rsidR="00982881">
        <w:t xml:space="preserve"> </w:t>
      </w:r>
      <w:r w:rsidR="00F10504">
        <w:t>annual</w:t>
      </w:r>
      <w:r>
        <w:t xml:space="preserve"> budgetary </w:t>
      </w:r>
      <w:r w:rsidR="00982881">
        <w:t>concerns</w:t>
      </w:r>
    </w:p>
    <w:p w:rsidR="00982881" w:rsidRDefault="00982881" w:rsidP="00982881">
      <w:pPr>
        <w:pStyle w:val="DetailBullets"/>
      </w:pPr>
      <w:r>
        <w:t xml:space="preserve">Manage several </w:t>
      </w:r>
      <w:r w:rsidR="00F10504">
        <w:t>proprietary</w:t>
      </w:r>
      <w:r>
        <w:t xml:space="preserve"> software migrations from on-</w:t>
      </w:r>
      <w:r w:rsidR="00F10504">
        <w:t>site</w:t>
      </w:r>
      <w:r>
        <w:t xml:space="preserve"> hosting to Amazon Web Services (AWS)</w:t>
      </w:r>
    </w:p>
    <w:p w:rsidR="00F40373" w:rsidRDefault="00F40373" w:rsidP="00B7723B">
      <w:pPr>
        <w:pStyle w:val="DetailBullets"/>
      </w:pPr>
      <w:r>
        <w:t xml:space="preserve">Generated cost/benefit analysis to executive staff for IT </w:t>
      </w:r>
      <w:r w:rsidR="00115D3A">
        <w:t xml:space="preserve">annual </w:t>
      </w:r>
      <w:r>
        <w:t xml:space="preserve">infrastructure </w:t>
      </w:r>
      <w:r w:rsidR="00115D3A">
        <w:t>updates and preventative maintenance</w:t>
      </w:r>
      <w:r>
        <w:t xml:space="preserve"> </w:t>
      </w:r>
    </w:p>
    <w:p w:rsidR="00F40373" w:rsidRPr="00E1207D" w:rsidRDefault="00F40373" w:rsidP="00F40373">
      <w:pPr>
        <w:pStyle w:val="DetailBullets"/>
      </w:pPr>
      <w:r>
        <w:t>Create redundancy and load balancing for business critical operations</w:t>
      </w:r>
    </w:p>
    <w:p w:rsidR="00F40373" w:rsidRPr="00F7161C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Implement new Cisco ASA firewall to </w:t>
      </w:r>
      <w:r w:rsidR="005A3914">
        <w:rPr>
          <w:rFonts w:eastAsia="Garamond"/>
        </w:rPr>
        <w:t>exceed</w:t>
      </w:r>
      <w:r>
        <w:rPr>
          <w:rFonts w:eastAsia="Garamond"/>
        </w:rPr>
        <w:t xml:space="preserve"> future </w:t>
      </w:r>
      <w:r w:rsidR="0038600E">
        <w:rPr>
          <w:rFonts w:eastAsia="Garamond"/>
        </w:rPr>
        <w:t>operational/business needs</w:t>
      </w:r>
    </w:p>
    <w:p w:rsidR="00F40373" w:rsidRPr="00A575A8" w:rsidRDefault="00F40373" w:rsidP="00F40373">
      <w:pPr>
        <w:pStyle w:val="DetailBullets"/>
        <w:rPr>
          <w:rFonts w:cstheme="minorHAnsi"/>
        </w:rPr>
      </w:pPr>
      <w:r>
        <w:rPr>
          <w:rFonts w:eastAsia="Garamond"/>
        </w:rPr>
        <w:t xml:space="preserve">Maintain network switching/routing for all corporate </w:t>
      </w:r>
      <w:r w:rsidR="0038600E">
        <w:rPr>
          <w:rFonts w:eastAsia="Garamond"/>
        </w:rPr>
        <w:t>markets</w:t>
      </w:r>
    </w:p>
    <w:p w:rsidR="00F40373" w:rsidRDefault="00F40373" w:rsidP="00F40373">
      <w:pPr>
        <w:pStyle w:val="DetailBullets"/>
      </w:pPr>
      <w:r>
        <w:t>Corporate VOIP administration</w:t>
      </w:r>
    </w:p>
    <w:p w:rsidR="00F40373" w:rsidRDefault="00AF7F1D" w:rsidP="00F40373">
      <w:pPr>
        <w:pStyle w:val="DetailBullets"/>
      </w:pPr>
      <w:r>
        <w:lastRenderedPageBreak/>
        <w:t xml:space="preserve">Tier </w:t>
      </w:r>
      <w:r w:rsidR="00F40373">
        <w:t xml:space="preserve">II, and III storage solutions, administration and design </w:t>
      </w:r>
    </w:p>
    <w:p w:rsidR="00F40373" w:rsidRDefault="00F40373" w:rsidP="00982881">
      <w:pPr>
        <w:pStyle w:val="DetailBullets"/>
      </w:pPr>
      <w:r>
        <w:t>Manage</w:t>
      </w:r>
      <w:r w:rsidR="0038600E">
        <w:t>d</w:t>
      </w:r>
      <w:r w:rsidR="00380EC8">
        <w:t xml:space="preserve"> 2</w:t>
      </w:r>
      <w:r>
        <w:t xml:space="preserve"> </w:t>
      </w:r>
      <w:r w:rsidRPr="00D0117E">
        <w:t>petabyte</w:t>
      </w:r>
      <w:r w:rsidR="00380EC8">
        <w:t>s of online storage and 1</w:t>
      </w:r>
      <w:r>
        <w:t xml:space="preserve">0 </w:t>
      </w:r>
      <w:r w:rsidRPr="00D0117E">
        <w:t>petabyte</w:t>
      </w:r>
      <w:r>
        <w:t>s of offline storage</w:t>
      </w:r>
    </w:p>
    <w:p w:rsidR="0037469B" w:rsidRDefault="0037469B" w:rsidP="0037469B">
      <w:pPr>
        <w:pStyle w:val="DetailBullets"/>
        <w:numPr>
          <w:ilvl w:val="0"/>
          <w:numId w:val="0"/>
        </w:numPr>
        <w:ind w:left="1800" w:hanging="360"/>
      </w:pPr>
    </w:p>
    <w:p w:rsidR="002D1E12" w:rsidRDefault="002D1E12" w:rsidP="002D1E12">
      <w:pPr>
        <w:pStyle w:val="DetailBullets"/>
        <w:numPr>
          <w:ilvl w:val="0"/>
          <w:numId w:val="0"/>
        </w:numPr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The Sanborn Map Company, Inc. / May 2012</w:t>
      </w:r>
      <w:r w:rsidRPr="0037469B">
        <w:rPr>
          <w:b/>
        </w:rPr>
        <w:t xml:space="preserve"> – February </w:t>
      </w:r>
      <w:r>
        <w:rPr>
          <w:b/>
        </w:rPr>
        <w:t>2015</w:t>
      </w:r>
    </w:p>
    <w:p w:rsidR="00CE37F3" w:rsidRDefault="00BD709F" w:rsidP="00CE37F3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S</w:t>
      </w:r>
      <w:r w:rsidR="005A3914">
        <w:rPr>
          <w:i/>
        </w:rPr>
        <w:t>r</w:t>
      </w:r>
      <w:r>
        <w:rPr>
          <w:i/>
        </w:rPr>
        <w:t>.</w:t>
      </w:r>
      <w:r w:rsidR="005A3914">
        <w:rPr>
          <w:i/>
        </w:rPr>
        <w:t xml:space="preserve"> System </w:t>
      </w:r>
      <w:r w:rsidR="007E49F2">
        <w:rPr>
          <w:i/>
        </w:rPr>
        <w:t>Administrator</w:t>
      </w:r>
      <w:r w:rsidR="005A3914">
        <w:rPr>
          <w:i/>
        </w:rPr>
        <w:t xml:space="preserve"> and Facilities Coordinator</w:t>
      </w:r>
    </w:p>
    <w:p w:rsidR="005A3914" w:rsidRDefault="005A3914" w:rsidP="005A3914">
      <w:pPr>
        <w:pStyle w:val="DetailBullets"/>
        <w:numPr>
          <w:ilvl w:val="0"/>
          <w:numId w:val="0"/>
        </w:numPr>
        <w:ind w:left="1800"/>
      </w:pPr>
    </w:p>
    <w:p w:rsidR="005A3914" w:rsidRDefault="00CE37F3" w:rsidP="005A3914">
      <w:pPr>
        <w:pStyle w:val="DetailBullets"/>
      </w:pPr>
      <w:r>
        <w:t xml:space="preserve">Install and administer </w:t>
      </w:r>
      <w:r w:rsidR="005A3914">
        <w:t xml:space="preserve">various desktop/server OS platforms: </w:t>
      </w:r>
    </w:p>
    <w:p w:rsidR="005A3914" w:rsidRDefault="005A3914" w:rsidP="005A3914">
      <w:pPr>
        <w:pStyle w:val="DetailBullets"/>
        <w:numPr>
          <w:ilvl w:val="2"/>
          <w:numId w:val="5"/>
        </w:numPr>
      </w:pPr>
      <w:r>
        <w:t xml:space="preserve">Microsoft Server 2003, Microsoft Server 2008, Microsoft Server 2012, Windows XP, Windows ME, Windows 7, Windows 8 and Linux distributions such as </w:t>
      </w:r>
      <w:proofErr w:type="spellStart"/>
      <w:r>
        <w:t>Redhat</w:t>
      </w:r>
      <w:proofErr w:type="spellEnd"/>
      <w:r>
        <w:t>, Ubuntu, SUSE, CentOS, and ESX server</w:t>
      </w:r>
    </w:p>
    <w:p w:rsidR="00963E13" w:rsidRPr="00BE4CC9" w:rsidRDefault="00963E13" w:rsidP="00963E13">
      <w:pPr>
        <w:pStyle w:val="DetailBullets"/>
      </w:pPr>
      <w:r w:rsidRPr="00963E13">
        <w:t>Desi</w:t>
      </w:r>
      <w:r w:rsidR="004F0F90">
        <w:t>gn custom mobile production environments</w:t>
      </w:r>
      <w:r>
        <w:t xml:space="preserve"> for field data processing</w:t>
      </w:r>
    </w:p>
    <w:p w:rsidR="005A3914" w:rsidRPr="005273F9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 xml:space="preserve">Create, implement, and maintain </w:t>
      </w:r>
      <w:r>
        <w:rPr>
          <w:rFonts w:eastAsia="Garamond"/>
        </w:rPr>
        <w:t xml:space="preserve">IT </w:t>
      </w:r>
      <w:r w:rsidRPr="7A1C5448">
        <w:rPr>
          <w:rFonts w:eastAsia="Garamond"/>
        </w:rPr>
        <w:t>office policies and procedures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>Evaluate and resolve</w:t>
      </w:r>
      <w:r w:rsidR="005A3914" w:rsidRPr="7A1C5448">
        <w:rPr>
          <w:rFonts w:eastAsia="Garamond"/>
        </w:rPr>
        <w:t xml:space="preserve"> helpdesk ticke</w:t>
      </w:r>
      <w:r w:rsidR="005A3914">
        <w:rPr>
          <w:rFonts w:eastAsia="Garamond"/>
        </w:rPr>
        <w:t>ts, and delegate</w:t>
      </w:r>
      <w:r w:rsidR="005A3914" w:rsidRPr="7A1C5448">
        <w:rPr>
          <w:rFonts w:eastAsia="Garamond"/>
        </w:rPr>
        <w:t xml:space="preserve"> tickets to colleagues</w:t>
      </w:r>
    </w:p>
    <w:p w:rsidR="005A3914" w:rsidRPr="00AC65B1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Provide desktop hardware and software troubleshooting, service, repair, and maintenance</w:t>
      </w:r>
    </w:p>
    <w:p w:rsidR="005A3914" w:rsidRPr="009B0664" w:rsidRDefault="005A3914" w:rsidP="005A3914">
      <w:pPr>
        <w:pStyle w:val="DetailBullets"/>
        <w:rPr>
          <w:rFonts w:cstheme="minorHAnsi"/>
        </w:rPr>
      </w:pPr>
      <w:r w:rsidRPr="7A1C5448">
        <w:rPr>
          <w:rFonts w:eastAsia="Garamond"/>
        </w:rPr>
        <w:t>Mi</w:t>
      </w:r>
      <w:r>
        <w:rPr>
          <w:rFonts w:eastAsia="Garamond"/>
        </w:rPr>
        <w:t xml:space="preserve">crosoft Exchange </w:t>
      </w:r>
      <w:r w:rsidRPr="00262A52">
        <w:rPr>
          <w:rFonts w:eastAsia="Garamond"/>
        </w:rPr>
        <w:t>2010</w:t>
      </w:r>
      <w:r>
        <w:rPr>
          <w:rFonts w:eastAsia="Garamond"/>
        </w:rPr>
        <w:t xml:space="preserve"> and user account administration</w:t>
      </w:r>
    </w:p>
    <w:p w:rsidR="005A3914" w:rsidRPr="009B0664" w:rsidRDefault="00CE37F3" w:rsidP="005A3914">
      <w:pPr>
        <w:pStyle w:val="DetailBullets"/>
        <w:rPr>
          <w:rFonts w:cstheme="minorHAnsi"/>
        </w:rPr>
      </w:pPr>
      <w:r>
        <w:rPr>
          <w:rFonts w:eastAsia="Garamond"/>
        </w:rPr>
        <w:t xml:space="preserve">Purchase, </w:t>
      </w:r>
      <w:r w:rsidR="004F0F90">
        <w:rPr>
          <w:rFonts w:eastAsia="Garamond"/>
        </w:rPr>
        <w:t>monitor</w:t>
      </w:r>
      <w:r>
        <w:rPr>
          <w:rFonts w:eastAsia="Garamond"/>
        </w:rPr>
        <w:t xml:space="preserve">, and </w:t>
      </w:r>
      <w:r w:rsidR="004F0F90">
        <w:rPr>
          <w:rFonts w:eastAsia="Garamond"/>
        </w:rPr>
        <w:t>maintain</w:t>
      </w:r>
      <w:r w:rsidR="005A3914">
        <w:rPr>
          <w:rFonts w:eastAsia="Garamond"/>
        </w:rPr>
        <w:t xml:space="preserve"> all IT hardware assets and inventory</w:t>
      </w:r>
    </w:p>
    <w:p w:rsidR="005A3914" w:rsidRPr="00F7161C" w:rsidRDefault="005A3914" w:rsidP="005A3914">
      <w:pPr>
        <w:pStyle w:val="DetailBullets"/>
      </w:pPr>
      <w:r>
        <w:t xml:space="preserve">Active Directory </w:t>
      </w:r>
      <w:r w:rsidR="00CE37F3">
        <w:t>administration</w:t>
      </w:r>
    </w:p>
    <w:p w:rsidR="005A3914" w:rsidRDefault="00CE37F3" w:rsidP="005A3914">
      <w:pPr>
        <w:pStyle w:val="DetailBullets"/>
      </w:pPr>
      <w:r>
        <w:t>Design</w:t>
      </w:r>
      <w:r w:rsidR="005A3914">
        <w:t xml:space="preserve"> stand-alone storage solutions to exceed operational/business needs</w:t>
      </w:r>
    </w:p>
    <w:p w:rsidR="005A3914" w:rsidRDefault="00CE37F3" w:rsidP="005A3914">
      <w:pPr>
        <w:pStyle w:val="DetailBullets"/>
      </w:pPr>
      <w:r>
        <w:t>Manage</w:t>
      </w:r>
      <w:r w:rsidR="005A3914">
        <w:t xml:space="preserve"> corporate software licensing contracts and portals</w:t>
      </w:r>
    </w:p>
    <w:p w:rsidR="0037469B" w:rsidRDefault="00CE37F3" w:rsidP="00082515">
      <w:pPr>
        <w:pStyle w:val="DetailBullets"/>
      </w:pPr>
      <w:r>
        <w:t>Create and maintain</w:t>
      </w:r>
      <w:r w:rsidR="005A3914">
        <w:t xml:space="preserve"> virtual environments in </w:t>
      </w:r>
      <w:r w:rsidR="005A3914" w:rsidRPr="0040654F">
        <w:t>VMWare</w:t>
      </w:r>
      <w:r w:rsidR="005A3914">
        <w:t xml:space="preserve"> ESX, Xen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800" w:hanging="360"/>
      </w:pPr>
    </w:p>
    <w:p w:rsidR="002D1E12" w:rsidRPr="002D1E12" w:rsidRDefault="002D1E12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 xml:space="preserve">The Sanborn Map Company, Inc. / </w:t>
      </w:r>
      <w:r w:rsidRPr="0037469B">
        <w:rPr>
          <w:b/>
        </w:rPr>
        <w:t xml:space="preserve">May 2010 – </w:t>
      </w:r>
      <w:r>
        <w:rPr>
          <w:b/>
        </w:rPr>
        <w:t>May 2012</w:t>
      </w:r>
    </w:p>
    <w:p w:rsidR="002D1E12" w:rsidRDefault="00B65973" w:rsidP="002D1E12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Geographic Information Systems (GIS) Technician I</w:t>
      </w:r>
    </w:p>
    <w:p w:rsidR="002D1E12" w:rsidRDefault="002D1E12" w:rsidP="00BF5E98">
      <w:pPr>
        <w:pStyle w:val="DetailBullets"/>
        <w:numPr>
          <w:ilvl w:val="0"/>
          <w:numId w:val="0"/>
        </w:numPr>
        <w:ind w:left="1800" w:hanging="360"/>
      </w:pPr>
    </w:p>
    <w:p w:rsidR="00CE37F3" w:rsidRPr="00BF5E98" w:rsidRDefault="00CE37F3" w:rsidP="00CE37F3">
      <w:pPr>
        <w:pStyle w:val="DetailBullets"/>
        <w:rPr>
          <w:rFonts w:eastAsia="Garamond"/>
        </w:rPr>
      </w:pPr>
      <w:r>
        <w:rPr>
          <w:rFonts w:eastAsia="Garamond"/>
        </w:rPr>
        <w:t>Design</w:t>
      </w:r>
      <w:r w:rsidRPr="00CE37F3">
        <w:rPr>
          <w:rFonts w:eastAsia="Garamond"/>
        </w:rPr>
        <w:t xml:space="preserve"> Python scripts to automate complex </w:t>
      </w:r>
      <w:proofErr w:type="spellStart"/>
      <w:r w:rsidRPr="00CE37F3">
        <w:rPr>
          <w:rFonts w:eastAsia="Garamond"/>
        </w:rPr>
        <w:t>geoprocesses</w:t>
      </w:r>
      <w:proofErr w:type="spellEnd"/>
    </w:p>
    <w:p w:rsidR="00CE37F3" w:rsidRPr="00CE37F3" w:rsidRDefault="00CE37F3" w:rsidP="00CE37F3">
      <w:pPr>
        <w:pStyle w:val="DetailBullets"/>
      </w:pPr>
      <w:r w:rsidRPr="00CE37F3">
        <w:rPr>
          <w:rFonts w:eastAsia="Garamond"/>
        </w:rPr>
        <w:t>ESRI database creation and administration</w:t>
      </w:r>
    </w:p>
    <w:p w:rsidR="00CE37F3" w:rsidRDefault="00CE37F3" w:rsidP="00CE37F3">
      <w:pPr>
        <w:pStyle w:val="DetailBullets"/>
      </w:pPr>
      <w:r>
        <w:t>Assess</w:t>
      </w:r>
      <w:r w:rsidRPr="00CE37F3">
        <w:t xml:space="preserve"> data integrity and topology using automated tools </w:t>
      </w:r>
    </w:p>
    <w:p w:rsidR="00CE37F3" w:rsidRDefault="00CE37F3" w:rsidP="00CE37F3">
      <w:pPr>
        <w:pStyle w:val="DetailBullets"/>
      </w:pPr>
      <w:r w:rsidRPr="00CE37F3">
        <w:t>Responsible for content distribution, process workflow, and training</w:t>
      </w:r>
    </w:p>
    <w:p w:rsidR="00CE37F3" w:rsidRDefault="00CE37F3" w:rsidP="00CE37F3">
      <w:pPr>
        <w:pStyle w:val="DetailBullets"/>
      </w:pPr>
      <w:r>
        <w:t>Create</w:t>
      </w:r>
      <w:r w:rsidRPr="00CE37F3">
        <w:t xml:space="preserve"> digital elevation models and terrain models to produce elevation tools</w:t>
      </w:r>
    </w:p>
    <w:p w:rsidR="00CE37F3" w:rsidRDefault="00CE37F3" w:rsidP="00CE37F3">
      <w:pPr>
        <w:pStyle w:val="DetailBullets"/>
      </w:pPr>
      <w:r>
        <w:t>Utilize</w:t>
      </w:r>
      <w:r w:rsidRPr="00CE37F3">
        <w:t xml:space="preserve"> various ESRI ArcGIS software packages to meet standards on annual projects</w:t>
      </w:r>
    </w:p>
    <w:p w:rsidR="00CE37F3" w:rsidRDefault="00CE37F3" w:rsidP="00CE37F3">
      <w:pPr>
        <w:pStyle w:val="DetailBullets"/>
      </w:pPr>
      <w:r>
        <w:t>Review</w:t>
      </w:r>
      <w:r w:rsidR="007B5DF4">
        <w:t xml:space="preserve"> </w:t>
      </w:r>
      <w:proofErr w:type="spellStart"/>
      <w:r w:rsidR="007B5DF4">
        <w:t>orthorgraphic</w:t>
      </w:r>
      <w:proofErr w:type="spellEnd"/>
      <w:r w:rsidR="007B5DF4">
        <w:t xml:space="preserve"> imagery for quality control</w:t>
      </w:r>
    </w:p>
    <w:p w:rsidR="00CE37F3" w:rsidRDefault="00CE37F3" w:rsidP="00BF5E98">
      <w:pPr>
        <w:pStyle w:val="DetailBullets"/>
        <w:numPr>
          <w:ilvl w:val="0"/>
          <w:numId w:val="0"/>
        </w:numPr>
        <w:ind w:left="1800" w:hanging="360"/>
      </w:pP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b/>
        </w:rPr>
        <w:t>Aubrey Electric</w:t>
      </w:r>
      <w:r w:rsidRPr="008A1368">
        <w:rPr>
          <w:b/>
        </w:rPr>
        <w:t xml:space="preserve">, Inc. </w:t>
      </w:r>
      <w:r>
        <w:rPr>
          <w:b/>
        </w:rPr>
        <w:t>/ June 2005</w:t>
      </w:r>
      <w:r w:rsidRPr="0037469B">
        <w:rPr>
          <w:b/>
        </w:rPr>
        <w:t xml:space="preserve"> – </w:t>
      </w:r>
      <w:r>
        <w:rPr>
          <w:b/>
        </w:rPr>
        <w:t>June 2009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  <w:r>
        <w:rPr>
          <w:i/>
        </w:rPr>
        <w:t>Electrician</w:t>
      </w:r>
    </w:p>
    <w:p w:rsidR="00BF5E98" w:rsidRDefault="00BF5E98" w:rsidP="00BF5E98">
      <w:pPr>
        <w:pStyle w:val="DetailBullets"/>
        <w:numPr>
          <w:ilvl w:val="0"/>
          <w:numId w:val="0"/>
        </w:numPr>
        <w:ind w:left="1440"/>
        <w:rPr>
          <w:i/>
        </w:rPr>
      </w:pPr>
    </w:p>
    <w:p w:rsidR="00BF5E98" w:rsidRPr="00BF5E98" w:rsidRDefault="00BF5E98" w:rsidP="00BF5E98">
      <w:pPr>
        <w:pStyle w:val="DetailBullets"/>
        <w:rPr>
          <w:rFonts w:eastAsia="Garamond"/>
        </w:rPr>
      </w:pPr>
      <w:r w:rsidRPr="00BF5E98">
        <w:rPr>
          <w:rFonts w:eastAsia="Garamond"/>
        </w:rPr>
        <w:t>Worked in both residential and commercial environments (remodel and new construction)</w:t>
      </w:r>
    </w:p>
    <w:p w:rsidR="00BF5E98" w:rsidRPr="00AC65B1" w:rsidRDefault="00BF5E98" w:rsidP="00BF5E98">
      <w:pPr>
        <w:pStyle w:val="DetailBullets"/>
        <w:rPr>
          <w:rFonts w:cstheme="minorHAnsi"/>
        </w:rPr>
      </w:pPr>
      <w:r>
        <w:rPr>
          <w:rFonts w:eastAsia="Garamond"/>
        </w:rPr>
        <w:t>Developed troubleshooting skillset on various electrical systems</w:t>
      </w:r>
    </w:p>
    <w:p w:rsidR="00BF5E98" w:rsidRDefault="00BF5E98" w:rsidP="00BF5E98">
      <w:pPr>
        <w:pStyle w:val="DetailBullets"/>
      </w:pPr>
      <w:r>
        <w:t>Set residential and commercial electrical services</w:t>
      </w:r>
    </w:p>
    <w:p w:rsidR="00BF5E98" w:rsidRDefault="00BF5E98" w:rsidP="00BF5E98">
      <w:pPr>
        <w:pStyle w:val="DetailBullets"/>
      </w:pPr>
      <w:r>
        <w:t xml:space="preserve">Studied and maintained a firm foundation in the National Electric Code </w:t>
      </w:r>
    </w:p>
    <w:p w:rsidR="00BF5E98" w:rsidRDefault="00BF5E98" w:rsidP="00BF5E98">
      <w:pPr>
        <w:pStyle w:val="DetailBullets"/>
      </w:pPr>
      <w:r>
        <w:t>Interpret, plan, and create project layouts derived from electrical blue prints</w:t>
      </w:r>
    </w:p>
    <w:p w:rsidR="003C0747" w:rsidRDefault="00E75288" w:rsidP="00BF5E98">
      <w:pPr>
        <w:pStyle w:val="DetailBullets"/>
      </w:pPr>
      <w:r>
        <w:t>Effectively</w:t>
      </w:r>
      <w:r w:rsidR="003C0747">
        <w:t xml:space="preserve"> </w:t>
      </w:r>
      <w:r>
        <w:t>communicated</w:t>
      </w:r>
      <w:r w:rsidR="003C0747">
        <w:t xml:space="preserve"> change requests with all parties and developed a plan of action based on best-available </w:t>
      </w:r>
      <w:r>
        <w:t>solutions</w:t>
      </w:r>
    </w:p>
    <w:p w:rsidR="00BF5E98" w:rsidRDefault="00BF5E98" w:rsidP="00A43037">
      <w:pPr>
        <w:pStyle w:val="DetailBullets"/>
        <w:numPr>
          <w:ilvl w:val="0"/>
          <w:numId w:val="0"/>
        </w:numPr>
      </w:pPr>
    </w:p>
    <w:p w:rsidR="00082515" w:rsidRDefault="00082515" w:rsidP="00082515">
      <w:pPr>
        <w:pStyle w:val="ResumeSections"/>
      </w:pPr>
      <w:r>
        <w:t xml:space="preserve">Education </w:t>
      </w:r>
    </w:p>
    <w:p w:rsidR="00350DF3" w:rsidRDefault="00350DF3" w:rsidP="00350DF3">
      <w:pPr>
        <w:ind w:left="1440" w:right="576"/>
      </w:pPr>
      <w:r>
        <w:rPr>
          <w:caps/>
        </w:rPr>
        <w:t>Pikes peak community college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May, 2012</w:t>
      </w:r>
      <w:r>
        <w:br/>
      </w:r>
      <w:r>
        <w:rPr>
          <w:i/>
        </w:rPr>
        <w:t>Associates Degree GPA 3.4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350DF3" w:rsidRPr="00350DF3" w:rsidRDefault="00350DF3" w:rsidP="00350DF3">
      <w:pPr>
        <w:ind w:right="576"/>
        <w:rPr>
          <w:caps/>
        </w:rPr>
      </w:pPr>
    </w:p>
    <w:p w:rsidR="00F10504" w:rsidRDefault="00BD6DF5" w:rsidP="00350DF3">
      <w:pPr>
        <w:pStyle w:val="ListParagraph"/>
        <w:ind w:left="1440" w:right="576"/>
      </w:pPr>
      <w:r>
        <w:rPr>
          <w:caps/>
          <w:color w:val="auto"/>
          <w:sz w:val="20"/>
        </w:rPr>
        <w:t>New horizons computer learning center</w:t>
      </w:r>
      <w:r w:rsidR="00082515">
        <w:t xml:space="preserve"> </w:t>
      </w:r>
      <w:r w:rsidR="00350DF3">
        <w:tab/>
      </w:r>
      <w:r w:rsidR="00350DF3">
        <w:tab/>
      </w:r>
      <w:r w:rsidR="00350DF3">
        <w:tab/>
      </w:r>
      <w:r w:rsidR="00350DF3" w:rsidRPr="005C0B86">
        <w:rPr>
          <w:sz w:val="20"/>
        </w:rPr>
        <w:t>April, 2014</w:t>
      </w:r>
      <w:r w:rsidR="00082515">
        <w:br/>
      </w:r>
      <w:r w:rsidRPr="00BD6DF5">
        <w:rPr>
          <w:i/>
        </w:rPr>
        <w:t xml:space="preserve">Cisco  - Interconnecting Cisco Networking Devices Part </w:t>
      </w:r>
      <w:r>
        <w:rPr>
          <w:i/>
        </w:rPr>
        <w:t xml:space="preserve">1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10504" w:rsidRDefault="00F10504" w:rsidP="00BD6DF5">
      <w:pPr>
        <w:ind w:left="1440" w:right="576"/>
      </w:pPr>
      <w:r>
        <w:t xml:space="preserve">WEB DEVELOPER BOOTCAMP </w:t>
      </w:r>
      <w:r>
        <w:tab/>
        <w:t xml:space="preserve">by Colt Steele @ </w:t>
      </w:r>
      <w:proofErr w:type="spellStart"/>
      <w:r>
        <w:t>Udemy</w:t>
      </w:r>
      <w:proofErr w:type="spellEnd"/>
      <w:r>
        <w:tab/>
      </w:r>
      <w:r>
        <w:tab/>
      </w:r>
      <w:r>
        <w:tab/>
        <w:t>April, 2018</w:t>
      </w:r>
    </w:p>
    <w:p w:rsidR="006B357E" w:rsidRDefault="00F10504" w:rsidP="00F10504">
      <w:pPr>
        <w:ind w:left="1152" w:firstLine="288"/>
        <w:rPr>
          <w:sz w:val="22"/>
          <w:szCs w:val="22"/>
        </w:rPr>
      </w:pPr>
      <w:r w:rsidRPr="00F10504">
        <w:rPr>
          <w:i/>
        </w:rPr>
        <w:t xml:space="preserve">HTML, CSS, </w:t>
      </w:r>
      <w:r>
        <w:rPr>
          <w:i/>
        </w:rPr>
        <w:t xml:space="preserve">Bootstrap, </w:t>
      </w:r>
      <w:r w:rsidRPr="00F10504">
        <w:rPr>
          <w:i/>
        </w:rPr>
        <w:t>JavaScript, Node.JS, JQuery, MongoDB, JSON</w:t>
      </w:r>
    </w:p>
    <w:p w:rsidR="00433362" w:rsidRDefault="00752378">
      <w:pPr>
        <w:pStyle w:val="ListParagraph"/>
      </w:pPr>
      <w:r>
        <w:tab/>
      </w:r>
    </w:p>
    <w:sectPr w:rsidR="00433362" w:rsidSect="008E0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274" w:footer="43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EC" w:rsidRDefault="004D05EC">
      <w:r>
        <w:separator/>
      </w:r>
    </w:p>
  </w:endnote>
  <w:endnote w:type="continuationSeparator" w:id="0">
    <w:p w:rsidR="004D05EC" w:rsidRDefault="004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362" w:rsidRDefault="00433362">
    <w:pPr>
      <w:pStyle w:val="Footer"/>
    </w:pPr>
  </w:p>
  <w:p w:rsidR="00433362" w:rsidRDefault="00433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EC" w:rsidRDefault="004D05EC">
      <w:r>
        <w:separator/>
      </w:r>
    </w:p>
  </w:footnote>
  <w:footnote w:type="continuationSeparator" w:id="0">
    <w:p w:rsidR="004D05EC" w:rsidRDefault="004D0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A2" w:rsidRDefault="00AA2C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433362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433362" w:rsidRPr="00D35085" w:rsidRDefault="008E09F7">
          <w:pPr>
            <w:pStyle w:val="Name"/>
            <w:ind w:left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="00CA7736">
            <w:rPr>
              <w:color w:val="FFFFFF" w:themeColor="background1"/>
            </w:rPr>
            <w:t xml:space="preserve">     </w:t>
          </w:r>
          <w:r w:rsidR="005C24BB">
            <w:rPr>
              <w:color w:val="FFFFFF" w:themeColor="background1"/>
            </w:rPr>
            <w:t>Travis Pahl</w:t>
          </w:r>
          <w:r w:rsidR="009F2352" w:rsidRPr="00D35085">
            <w:rPr>
              <w:color w:val="FFFFFF" w:themeColor="background1"/>
            </w:rPr>
            <w:t xml:space="preserve"> 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433362" w:rsidRPr="00D35085" w:rsidRDefault="00AA2CA2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1580 Gypsy Court</w:t>
          </w:r>
        </w:p>
        <w:p w:rsidR="009F2352" w:rsidRPr="00D35085" w:rsidRDefault="00F91455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Colorado Springs, CO </w:t>
          </w:r>
          <w:r w:rsidR="005C24BB">
            <w:rPr>
              <w:color w:val="FFFFFF" w:themeColor="background1"/>
            </w:rPr>
            <w:t>80906</w:t>
          </w:r>
        </w:p>
        <w:p w:rsidR="00433362" w:rsidRPr="00D35085" w:rsidRDefault="005C24BB">
          <w:pPr>
            <w:pStyle w:val="Addressandcontact"/>
            <w:rPr>
              <w:color w:val="FFFFFF" w:themeColor="background1"/>
            </w:rPr>
          </w:pPr>
          <w:r>
            <w:rPr>
              <w:color w:val="FFFFFF" w:themeColor="background1"/>
            </w:rPr>
            <w:t>(719) 287-9672</w:t>
          </w:r>
        </w:p>
        <w:p w:rsidR="00433362" w:rsidRDefault="005C24BB">
          <w:pPr>
            <w:pStyle w:val="Addressandcontact"/>
          </w:pPr>
          <w:r>
            <w:rPr>
              <w:color w:val="FFFFFF" w:themeColor="background1"/>
            </w:rPr>
            <w:t>mrpahl@gmail.com</w:t>
          </w:r>
        </w:p>
      </w:tc>
    </w:tr>
  </w:tbl>
  <w:p w:rsidR="00433362" w:rsidRDefault="004333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625"/>
    <w:multiLevelType w:val="hybridMultilevel"/>
    <w:tmpl w:val="C104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F5B4F"/>
    <w:multiLevelType w:val="hybridMultilevel"/>
    <w:tmpl w:val="4CBAD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4" w15:restartNumberingAfterBreak="0">
    <w:nsid w:val="15B31A1C"/>
    <w:multiLevelType w:val="hybridMultilevel"/>
    <w:tmpl w:val="AC6AD730"/>
    <w:lvl w:ilvl="0" w:tplc="3A10C5AC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A82"/>
    <w:multiLevelType w:val="hybridMultilevel"/>
    <w:tmpl w:val="B1768C9E"/>
    <w:lvl w:ilvl="0" w:tplc="6C8A6944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58"/>
    <w:rsid w:val="00000603"/>
    <w:rsid w:val="00005618"/>
    <w:rsid w:val="00021444"/>
    <w:rsid w:val="0002786B"/>
    <w:rsid w:val="0003161A"/>
    <w:rsid w:val="000453FD"/>
    <w:rsid w:val="000635BB"/>
    <w:rsid w:val="00072A53"/>
    <w:rsid w:val="00082515"/>
    <w:rsid w:val="000C0846"/>
    <w:rsid w:val="000C1322"/>
    <w:rsid w:val="000D1CC3"/>
    <w:rsid w:val="000D4596"/>
    <w:rsid w:val="000E6C86"/>
    <w:rsid w:val="000F3FBA"/>
    <w:rsid w:val="000F619C"/>
    <w:rsid w:val="00115D3A"/>
    <w:rsid w:val="00122CED"/>
    <w:rsid w:val="00151063"/>
    <w:rsid w:val="00155C64"/>
    <w:rsid w:val="00156A2C"/>
    <w:rsid w:val="00164587"/>
    <w:rsid w:val="001750F5"/>
    <w:rsid w:val="001A2094"/>
    <w:rsid w:val="001C0395"/>
    <w:rsid w:val="001D2BD0"/>
    <w:rsid w:val="001D5B3E"/>
    <w:rsid w:val="00203D9B"/>
    <w:rsid w:val="00213C5E"/>
    <w:rsid w:val="00247BD3"/>
    <w:rsid w:val="00270EFF"/>
    <w:rsid w:val="00275479"/>
    <w:rsid w:val="002852FA"/>
    <w:rsid w:val="00292095"/>
    <w:rsid w:val="00294F65"/>
    <w:rsid w:val="00296A24"/>
    <w:rsid w:val="002A7324"/>
    <w:rsid w:val="002D1E12"/>
    <w:rsid w:val="002E7A69"/>
    <w:rsid w:val="002F0EAD"/>
    <w:rsid w:val="002F6977"/>
    <w:rsid w:val="00303D7F"/>
    <w:rsid w:val="00314271"/>
    <w:rsid w:val="00336090"/>
    <w:rsid w:val="0034446C"/>
    <w:rsid w:val="00350DF3"/>
    <w:rsid w:val="00356569"/>
    <w:rsid w:val="003641DC"/>
    <w:rsid w:val="003642E9"/>
    <w:rsid w:val="0037469B"/>
    <w:rsid w:val="00380EC8"/>
    <w:rsid w:val="00381409"/>
    <w:rsid w:val="0038600E"/>
    <w:rsid w:val="003A24EA"/>
    <w:rsid w:val="003A4D40"/>
    <w:rsid w:val="003A6EDE"/>
    <w:rsid w:val="003B0B3D"/>
    <w:rsid w:val="003C0747"/>
    <w:rsid w:val="003C1EC1"/>
    <w:rsid w:val="003C3E7A"/>
    <w:rsid w:val="003C4376"/>
    <w:rsid w:val="003D35C4"/>
    <w:rsid w:val="003D3947"/>
    <w:rsid w:val="003F145E"/>
    <w:rsid w:val="0040606C"/>
    <w:rsid w:val="00433362"/>
    <w:rsid w:val="00442822"/>
    <w:rsid w:val="00487E52"/>
    <w:rsid w:val="004B17B8"/>
    <w:rsid w:val="004B2B33"/>
    <w:rsid w:val="004C13B0"/>
    <w:rsid w:val="004D05EC"/>
    <w:rsid w:val="004F0F90"/>
    <w:rsid w:val="005116C7"/>
    <w:rsid w:val="005250B0"/>
    <w:rsid w:val="0052574E"/>
    <w:rsid w:val="005508B6"/>
    <w:rsid w:val="005A0D60"/>
    <w:rsid w:val="005A3914"/>
    <w:rsid w:val="005B11A9"/>
    <w:rsid w:val="005C0B86"/>
    <w:rsid w:val="005C24BB"/>
    <w:rsid w:val="0060600F"/>
    <w:rsid w:val="00612BC7"/>
    <w:rsid w:val="00626329"/>
    <w:rsid w:val="00640EFD"/>
    <w:rsid w:val="00645A9C"/>
    <w:rsid w:val="00651884"/>
    <w:rsid w:val="00663979"/>
    <w:rsid w:val="006718B7"/>
    <w:rsid w:val="006872AB"/>
    <w:rsid w:val="006B357E"/>
    <w:rsid w:val="006B5118"/>
    <w:rsid w:val="006C244D"/>
    <w:rsid w:val="006D16B0"/>
    <w:rsid w:val="0070036D"/>
    <w:rsid w:val="00704F48"/>
    <w:rsid w:val="00710299"/>
    <w:rsid w:val="00710CB4"/>
    <w:rsid w:val="00726729"/>
    <w:rsid w:val="00731014"/>
    <w:rsid w:val="00746A9E"/>
    <w:rsid w:val="00752378"/>
    <w:rsid w:val="00763867"/>
    <w:rsid w:val="007B0274"/>
    <w:rsid w:val="007B5DF4"/>
    <w:rsid w:val="007C2209"/>
    <w:rsid w:val="007C5CE3"/>
    <w:rsid w:val="007E49F2"/>
    <w:rsid w:val="007E5D48"/>
    <w:rsid w:val="007F4934"/>
    <w:rsid w:val="007F4C8A"/>
    <w:rsid w:val="00804347"/>
    <w:rsid w:val="008409C4"/>
    <w:rsid w:val="0086210A"/>
    <w:rsid w:val="00863454"/>
    <w:rsid w:val="00863458"/>
    <w:rsid w:val="0086540B"/>
    <w:rsid w:val="008674CE"/>
    <w:rsid w:val="00867A6B"/>
    <w:rsid w:val="00873C6A"/>
    <w:rsid w:val="008741C0"/>
    <w:rsid w:val="00885C60"/>
    <w:rsid w:val="008A1368"/>
    <w:rsid w:val="008A7396"/>
    <w:rsid w:val="008B5505"/>
    <w:rsid w:val="008B74E0"/>
    <w:rsid w:val="008C00CA"/>
    <w:rsid w:val="008C3F6E"/>
    <w:rsid w:val="008E09F7"/>
    <w:rsid w:val="008E2320"/>
    <w:rsid w:val="008F344F"/>
    <w:rsid w:val="008F5816"/>
    <w:rsid w:val="00900B5F"/>
    <w:rsid w:val="00922E43"/>
    <w:rsid w:val="00923EE6"/>
    <w:rsid w:val="009254A2"/>
    <w:rsid w:val="00931731"/>
    <w:rsid w:val="00931D66"/>
    <w:rsid w:val="00951B9A"/>
    <w:rsid w:val="00963E13"/>
    <w:rsid w:val="00965EDD"/>
    <w:rsid w:val="00982032"/>
    <w:rsid w:val="00982881"/>
    <w:rsid w:val="00983435"/>
    <w:rsid w:val="00986852"/>
    <w:rsid w:val="009871AE"/>
    <w:rsid w:val="009A38C1"/>
    <w:rsid w:val="009A3CDD"/>
    <w:rsid w:val="009B379E"/>
    <w:rsid w:val="009E70CB"/>
    <w:rsid w:val="009F2352"/>
    <w:rsid w:val="009F5794"/>
    <w:rsid w:val="009F5FB9"/>
    <w:rsid w:val="00A251D6"/>
    <w:rsid w:val="00A25E0C"/>
    <w:rsid w:val="00A26762"/>
    <w:rsid w:val="00A40E47"/>
    <w:rsid w:val="00A43037"/>
    <w:rsid w:val="00A432B6"/>
    <w:rsid w:val="00A51CC3"/>
    <w:rsid w:val="00A63C3B"/>
    <w:rsid w:val="00A65A20"/>
    <w:rsid w:val="00A80B3E"/>
    <w:rsid w:val="00A8386F"/>
    <w:rsid w:val="00AA0D2F"/>
    <w:rsid w:val="00AA2CA2"/>
    <w:rsid w:val="00AB4A8E"/>
    <w:rsid w:val="00AD79EB"/>
    <w:rsid w:val="00AE1CB9"/>
    <w:rsid w:val="00AE4159"/>
    <w:rsid w:val="00AE78A8"/>
    <w:rsid w:val="00AF7F1D"/>
    <w:rsid w:val="00B00745"/>
    <w:rsid w:val="00B067F8"/>
    <w:rsid w:val="00B10B1D"/>
    <w:rsid w:val="00B119F5"/>
    <w:rsid w:val="00B253D8"/>
    <w:rsid w:val="00B25634"/>
    <w:rsid w:val="00B26E98"/>
    <w:rsid w:val="00B32333"/>
    <w:rsid w:val="00B36809"/>
    <w:rsid w:val="00B54301"/>
    <w:rsid w:val="00B65973"/>
    <w:rsid w:val="00B94120"/>
    <w:rsid w:val="00BA414A"/>
    <w:rsid w:val="00BD6DF5"/>
    <w:rsid w:val="00BD709F"/>
    <w:rsid w:val="00BE219C"/>
    <w:rsid w:val="00BE551D"/>
    <w:rsid w:val="00BF5E98"/>
    <w:rsid w:val="00C02596"/>
    <w:rsid w:val="00C27252"/>
    <w:rsid w:val="00C324C0"/>
    <w:rsid w:val="00C351FF"/>
    <w:rsid w:val="00C571D5"/>
    <w:rsid w:val="00C57538"/>
    <w:rsid w:val="00C6436C"/>
    <w:rsid w:val="00C84BB5"/>
    <w:rsid w:val="00C9625F"/>
    <w:rsid w:val="00CA7736"/>
    <w:rsid w:val="00CB6B72"/>
    <w:rsid w:val="00CB7A90"/>
    <w:rsid w:val="00CE37F3"/>
    <w:rsid w:val="00CF5566"/>
    <w:rsid w:val="00D10891"/>
    <w:rsid w:val="00D22AE9"/>
    <w:rsid w:val="00D33C34"/>
    <w:rsid w:val="00D35085"/>
    <w:rsid w:val="00D440C7"/>
    <w:rsid w:val="00D478A2"/>
    <w:rsid w:val="00D54ADA"/>
    <w:rsid w:val="00D717A3"/>
    <w:rsid w:val="00D92497"/>
    <w:rsid w:val="00D92D5A"/>
    <w:rsid w:val="00DC1E93"/>
    <w:rsid w:val="00DD112F"/>
    <w:rsid w:val="00DD2BB4"/>
    <w:rsid w:val="00DE4FA2"/>
    <w:rsid w:val="00DF5047"/>
    <w:rsid w:val="00E033C4"/>
    <w:rsid w:val="00E100D3"/>
    <w:rsid w:val="00E25704"/>
    <w:rsid w:val="00E25DD1"/>
    <w:rsid w:val="00E31865"/>
    <w:rsid w:val="00E334F6"/>
    <w:rsid w:val="00E4024D"/>
    <w:rsid w:val="00E5769F"/>
    <w:rsid w:val="00E72649"/>
    <w:rsid w:val="00E75288"/>
    <w:rsid w:val="00EC53AC"/>
    <w:rsid w:val="00ED1031"/>
    <w:rsid w:val="00EE274C"/>
    <w:rsid w:val="00EF70A6"/>
    <w:rsid w:val="00F10504"/>
    <w:rsid w:val="00F10A4B"/>
    <w:rsid w:val="00F33AAA"/>
    <w:rsid w:val="00F40373"/>
    <w:rsid w:val="00F46452"/>
    <w:rsid w:val="00F56659"/>
    <w:rsid w:val="00F91455"/>
    <w:rsid w:val="00FA1C90"/>
    <w:rsid w:val="00FC0EA0"/>
    <w:rsid w:val="00FC4B2F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5:docId w15:val="{51034721-0258-4306-8530-6E67817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62"/>
  </w:style>
  <w:style w:type="paragraph" w:styleId="Heading1">
    <w:name w:val="heading 1"/>
    <w:basedOn w:val="Normal"/>
    <w:next w:val="Normal"/>
    <w:qFormat/>
    <w:rsid w:val="00433362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433362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433362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433362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433362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433362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433362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433362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433362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33362"/>
    <w:rPr>
      <w:snapToGrid w:val="0"/>
      <w:sz w:val="22"/>
    </w:rPr>
  </w:style>
  <w:style w:type="paragraph" w:styleId="BodyText2">
    <w:name w:val="Body Text 2"/>
    <w:basedOn w:val="Normal"/>
    <w:semiHidden/>
    <w:rsid w:val="00433362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433362"/>
    <w:rPr>
      <w:color w:val="333399"/>
      <w:u w:val="single"/>
    </w:rPr>
  </w:style>
  <w:style w:type="paragraph" w:styleId="BodyTextIndent">
    <w:name w:val="Body Text Indent"/>
    <w:basedOn w:val="Normal"/>
    <w:semiHidden/>
    <w:rsid w:val="00433362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433362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433362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3336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36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433362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433362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33362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433362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433362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433362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433362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33362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433362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433362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433362"/>
    <w:pPr>
      <w:numPr>
        <w:numId w:val="2"/>
      </w:numPr>
    </w:pPr>
  </w:style>
  <w:style w:type="paragraph" w:styleId="Header">
    <w:name w:val="header"/>
    <w:basedOn w:val="Normal"/>
    <w:rsid w:val="004333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3362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433362"/>
  </w:style>
  <w:style w:type="character" w:customStyle="1" w:styleId="FooterChar">
    <w:name w:val="Footer Char"/>
    <w:basedOn w:val="ProfileCharChar"/>
    <w:link w:val="Footer"/>
    <w:uiPriority w:val="99"/>
    <w:rsid w:val="00433362"/>
  </w:style>
  <w:style w:type="table" w:styleId="TableGrid">
    <w:name w:val="Table Grid"/>
    <w:basedOn w:val="TableNormal"/>
    <w:rsid w:val="0043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33362"/>
  </w:style>
  <w:style w:type="paragraph" w:customStyle="1" w:styleId="ContactInfo">
    <w:name w:val="Contact Info"/>
    <w:basedOn w:val="Normal"/>
    <w:autoRedefine/>
    <w:qFormat/>
    <w:rsid w:val="00433362"/>
    <w:pPr>
      <w:framePr w:wrap="around" w:vAnchor="text" w:hAnchor="text" w:y="1"/>
    </w:pPr>
  </w:style>
  <w:style w:type="paragraph" w:customStyle="1" w:styleId="BulletedIndent">
    <w:name w:val="Bulleted Indent"/>
    <w:basedOn w:val="Normal"/>
    <w:rsid w:val="00433362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33362"/>
    <w:rPr>
      <w:sz w:val="14"/>
      <w:szCs w:val="14"/>
    </w:rPr>
  </w:style>
  <w:style w:type="paragraph" w:customStyle="1" w:styleId="SubmitResume">
    <w:name w:val="Submit Resume"/>
    <w:basedOn w:val="Normal"/>
    <w:rsid w:val="00433362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433362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433362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62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43336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433362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rsid w:val="00433362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rsid w:val="00433362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433362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433362"/>
    <w:pPr>
      <w:numPr>
        <w:numId w:val="5"/>
      </w:numPr>
      <w:ind w:left="1800"/>
    </w:pPr>
  </w:style>
  <w:style w:type="paragraph" w:customStyle="1" w:styleId="Employername">
    <w:name w:val="Employer name"/>
    <w:basedOn w:val="Normal"/>
    <w:rsid w:val="008A1368"/>
    <w:pPr>
      <w:ind w:left="-72"/>
      <w:jc w:val="both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lb0830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MN_FunctionalResume.dotm</Template>
  <TotalTime>316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5672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plb0830</dc:creator>
  <cp:lastModifiedBy>pahl</cp:lastModifiedBy>
  <cp:revision>90</cp:revision>
  <cp:lastPrinted>2011-06-22T17:05:00Z</cp:lastPrinted>
  <dcterms:created xsi:type="dcterms:W3CDTF">2016-10-29T21:57:00Z</dcterms:created>
  <dcterms:modified xsi:type="dcterms:W3CDTF">2018-05-11T20:02:00Z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